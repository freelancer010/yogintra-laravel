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3A07D" w14:textId="77777777" w:rsidR="006243C2" w:rsidRPr="001A33AB" w:rsidRDefault="00CC1BD9">
      <w:pPr>
        <w:pStyle w:val="Name"/>
      </w:pPr>
      <w:r w:rsidRPr="001A33AB">
        <w:t>Shruti Chandanshive</w:t>
      </w:r>
    </w:p>
    <w:p w14:paraId="6EB0C3EF" w14:textId="0683665B" w:rsidR="006243C2" w:rsidRPr="001A33AB" w:rsidRDefault="00A70179">
      <w:pPr>
        <w:pStyle w:val="ContactInfo"/>
        <w:rPr>
          <w:color w:val="0E0B05" w:themeColor="text2"/>
        </w:rPr>
      </w:pPr>
      <w:hyperlink r:id="rId8" w:history="1">
        <w:r w:rsidR="00CC1BD9" w:rsidRPr="001A33AB">
          <w:rPr>
            <w:rStyle w:val="Hyperlink"/>
            <w:color w:val="0E0B05" w:themeColor="text2"/>
          </w:rPr>
          <w:t>Shruti9930@gmail.com</w:t>
        </w:r>
      </w:hyperlink>
      <w:r w:rsidR="00CC1BD9" w:rsidRPr="001A33AB">
        <w:rPr>
          <w:color w:val="0E0B05" w:themeColor="text2"/>
        </w:rPr>
        <w:t xml:space="preserve"> </w:t>
      </w:r>
      <w:r w:rsidR="0094406B" w:rsidRPr="001A33AB">
        <w:rPr>
          <w:color w:val="0E0B05" w:themeColor="text2"/>
        </w:rPr>
        <w:t>| 9930182593</w:t>
      </w:r>
    </w:p>
    <w:sdt>
      <w:sdtPr>
        <w:id w:val="-1179423465"/>
        <w:placeholder>
          <w:docPart w:val="14A6474D0F2091458C655EE8400C04B5"/>
        </w:placeholder>
        <w:temporary/>
        <w15:appearance w15:val="hidden"/>
      </w:sdtPr>
      <w:sdtEndPr/>
      <w:sdtContent>
        <w:p w14:paraId="0E599094" w14:textId="77777777" w:rsidR="006243C2" w:rsidRPr="001A33AB" w:rsidRDefault="00A70179">
          <w:pPr>
            <w:pStyle w:val="Heading1"/>
          </w:pPr>
          <w:r w:rsidRPr="001A33AB">
            <w:t>Objective</w:t>
          </w:r>
        </w:p>
      </w:sdtContent>
    </w:sdt>
    <w:p w14:paraId="5A28A51D" w14:textId="1C4EA42F" w:rsidR="009C29E2" w:rsidRPr="00ED0BD6" w:rsidRDefault="009C6FC2" w:rsidP="00CE7FA1">
      <w:pPr>
        <w:rPr>
          <w:color w:val="0E0B05" w:themeColor="text2"/>
          <w:sz w:val="22"/>
          <w:szCs w:val="22"/>
        </w:rPr>
      </w:pPr>
      <w:r w:rsidRPr="00ED0BD6">
        <w:rPr>
          <w:color w:val="0E0B05" w:themeColor="text2"/>
          <w:sz w:val="22"/>
          <w:szCs w:val="22"/>
        </w:rPr>
        <w:t xml:space="preserve">Looking </w:t>
      </w:r>
      <w:r w:rsidR="00944686" w:rsidRPr="00ED0BD6">
        <w:rPr>
          <w:color w:val="0E0B05" w:themeColor="text2"/>
          <w:sz w:val="22"/>
          <w:szCs w:val="22"/>
        </w:rPr>
        <w:t>for job opportunities where I can utilize my experience, knowledge, and passion for yoga to guide students in developing their physical, mental, and spiritual well-being. I aim to create a positive and supportive environment for students to deepen their practice, cultivate mindfulness, and improve their overall health.</w:t>
      </w:r>
    </w:p>
    <w:p w14:paraId="776DED55" w14:textId="54A5E293" w:rsidR="006243C2" w:rsidRPr="001A33AB" w:rsidRDefault="0019047F">
      <w:pPr>
        <w:pStyle w:val="Heading1"/>
      </w:pPr>
      <w:r w:rsidRPr="001A33AB">
        <w:t>Strength &amp; Skills</w:t>
      </w:r>
    </w:p>
    <w:p w14:paraId="3887DEAC" w14:textId="1E13F98B" w:rsidR="001A33AB" w:rsidRPr="001A33AB" w:rsidRDefault="001A33AB" w:rsidP="001A33AB">
      <w:pPr>
        <w:rPr>
          <w:color w:val="0E0B05" w:themeColor="text2"/>
        </w:rPr>
      </w:pPr>
      <w:r w:rsidRPr="001A33AB">
        <w:rPr>
          <w:color w:val="0E0B05" w:themeColor="text2"/>
        </w:rPr>
        <w:t>● Self-motivated</w:t>
      </w:r>
    </w:p>
    <w:p w14:paraId="084F2600" w14:textId="26587F33" w:rsidR="001A33AB" w:rsidRPr="001A33AB" w:rsidRDefault="001A33AB" w:rsidP="001A33AB">
      <w:pPr>
        <w:rPr>
          <w:color w:val="0E0B05" w:themeColor="text2"/>
        </w:rPr>
      </w:pPr>
      <w:r w:rsidRPr="001A33AB">
        <w:rPr>
          <w:color w:val="0E0B05" w:themeColor="text2"/>
        </w:rPr>
        <w:t>● Consistent and highly dependable</w:t>
      </w:r>
    </w:p>
    <w:p w14:paraId="1F7E42A2" w14:textId="3ED04B96" w:rsidR="001A33AB" w:rsidRPr="001A33AB" w:rsidRDefault="001A33AB" w:rsidP="001A33AB">
      <w:pPr>
        <w:rPr>
          <w:color w:val="0E0B05" w:themeColor="text2"/>
        </w:rPr>
      </w:pPr>
      <w:r w:rsidRPr="001A33AB">
        <w:rPr>
          <w:color w:val="0E0B05" w:themeColor="text2"/>
        </w:rPr>
        <w:t>● Diligent, organized and trustworthy</w:t>
      </w:r>
    </w:p>
    <w:p w14:paraId="2745E0BC" w14:textId="6B472132" w:rsidR="001A33AB" w:rsidRPr="001A33AB" w:rsidRDefault="001A33AB" w:rsidP="001A33AB">
      <w:pPr>
        <w:rPr>
          <w:color w:val="0E0B05" w:themeColor="text2"/>
        </w:rPr>
      </w:pPr>
      <w:r w:rsidRPr="001A33AB">
        <w:rPr>
          <w:color w:val="0E0B05" w:themeColor="text2"/>
        </w:rPr>
        <w:t>● Open and receptive to new learning</w:t>
      </w:r>
    </w:p>
    <w:p w14:paraId="18B1A756" w14:textId="570DBBCD" w:rsidR="001A33AB" w:rsidRPr="001A33AB" w:rsidRDefault="001A33AB" w:rsidP="001A33AB">
      <w:pPr>
        <w:rPr>
          <w:color w:val="0E0B05" w:themeColor="text2"/>
        </w:rPr>
      </w:pPr>
      <w:r w:rsidRPr="001A33AB">
        <w:rPr>
          <w:color w:val="0E0B05" w:themeColor="text2"/>
        </w:rPr>
        <w:t>● Team player and cheerful demeanor</w:t>
      </w:r>
    </w:p>
    <w:p w14:paraId="11CB4DE2" w14:textId="10483163" w:rsidR="009C29E2" w:rsidRPr="001A33AB" w:rsidRDefault="001A33AB" w:rsidP="001A33AB">
      <w:pPr>
        <w:rPr>
          <w:color w:val="0E0B05" w:themeColor="text2"/>
        </w:rPr>
      </w:pPr>
      <w:r w:rsidRPr="001A33AB">
        <w:rPr>
          <w:color w:val="0E0B05" w:themeColor="text2"/>
        </w:rPr>
        <w:t xml:space="preserve">● Flexible and </w:t>
      </w:r>
      <w:r w:rsidR="009C29E2">
        <w:rPr>
          <w:color w:val="0E0B05" w:themeColor="text2"/>
        </w:rPr>
        <w:t>adaptable</w:t>
      </w:r>
    </w:p>
    <w:sdt>
      <w:sdtPr>
        <w:id w:val="720946933"/>
        <w:placeholder>
          <w:docPart w:val="B61B2FD79FCF094188DC2C1166DF3334"/>
        </w:placeholder>
        <w:temporary/>
        <w:showingPlcHdr/>
        <w15:appearance w15:val="hidden"/>
      </w:sdtPr>
      <w:sdtEndPr/>
      <w:sdtContent>
        <w:p w14:paraId="07F09990" w14:textId="3F779F8F" w:rsidR="006243C2" w:rsidRPr="001A33AB" w:rsidRDefault="00A70179">
          <w:pPr>
            <w:pStyle w:val="Heading1"/>
          </w:pPr>
          <w:r w:rsidRPr="001A33AB">
            <w:t>Education</w:t>
          </w:r>
        </w:p>
      </w:sdtContent>
    </w:sdt>
    <w:p w14:paraId="45007F97" w14:textId="372CB1CA" w:rsidR="00F47F7F" w:rsidRDefault="00664139" w:rsidP="00613458">
      <w:pPr>
        <w:pStyle w:val="ListParagraph"/>
        <w:numPr>
          <w:ilvl w:val="0"/>
          <w:numId w:val="14"/>
        </w:numPr>
        <w:rPr>
          <w:color w:val="0E0B05" w:themeColor="text2"/>
        </w:rPr>
      </w:pPr>
      <w:r w:rsidRPr="00613458">
        <w:rPr>
          <w:color w:val="0E0B05" w:themeColor="text2"/>
        </w:rPr>
        <w:t>SVYASA UNIVERSITY, BANGLORE</w:t>
      </w:r>
      <w:r w:rsidR="00F47F7F" w:rsidRPr="00613458">
        <w:rPr>
          <w:color w:val="0E0B05" w:themeColor="text2"/>
        </w:rPr>
        <w:t xml:space="preserve"> - MSc in Yoga (present)</w:t>
      </w:r>
    </w:p>
    <w:p w14:paraId="0B0FDEEB" w14:textId="6C40714D" w:rsidR="00613458" w:rsidRDefault="00C86AF1" w:rsidP="00613458">
      <w:pPr>
        <w:pStyle w:val="ListParagraph"/>
        <w:numPr>
          <w:ilvl w:val="0"/>
          <w:numId w:val="14"/>
        </w:numPr>
        <w:rPr>
          <w:color w:val="0E0B05" w:themeColor="text2"/>
        </w:rPr>
      </w:pPr>
      <w:r>
        <w:rPr>
          <w:color w:val="0E0B05" w:themeColor="text2"/>
        </w:rPr>
        <w:t xml:space="preserve">YOGA VIDYA </w:t>
      </w:r>
      <w:r w:rsidR="00933DE9">
        <w:rPr>
          <w:color w:val="0E0B05" w:themeColor="text2"/>
        </w:rPr>
        <w:t>NIKETAN, NAVI MUMBAI</w:t>
      </w:r>
      <w:r>
        <w:rPr>
          <w:color w:val="0E0B05" w:themeColor="text2"/>
        </w:rPr>
        <w:t xml:space="preserve"> – Diploma in</w:t>
      </w:r>
      <w:r w:rsidR="00DC0664">
        <w:rPr>
          <w:color w:val="0E0B05" w:themeColor="text2"/>
        </w:rPr>
        <w:t xml:space="preserve"> Yogic </w:t>
      </w:r>
      <w:r w:rsidR="00C17FD9">
        <w:rPr>
          <w:color w:val="0E0B05" w:themeColor="text2"/>
        </w:rPr>
        <w:t xml:space="preserve">Science </w:t>
      </w:r>
      <w:r w:rsidR="00ED729A">
        <w:rPr>
          <w:color w:val="0E0B05" w:themeColor="text2"/>
        </w:rPr>
        <w:t>(2021-22)</w:t>
      </w:r>
    </w:p>
    <w:p w14:paraId="6E6F7D33" w14:textId="55CE011C" w:rsidR="00DC0664" w:rsidRDefault="00802FFA" w:rsidP="00613458">
      <w:pPr>
        <w:pStyle w:val="ListParagraph"/>
        <w:numPr>
          <w:ilvl w:val="0"/>
          <w:numId w:val="14"/>
        </w:numPr>
        <w:rPr>
          <w:color w:val="0E0B05" w:themeColor="text2"/>
        </w:rPr>
      </w:pPr>
      <w:r>
        <w:rPr>
          <w:color w:val="0E0B05" w:themeColor="text2"/>
        </w:rPr>
        <w:t xml:space="preserve">V. G. VAZE </w:t>
      </w:r>
      <w:r w:rsidR="00933DE9">
        <w:rPr>
          <w:color w:val="0E0B05" w:themeColor="text2"/>
        </w:rPr>
        <w:t>COLLEGE, MUMBAI</w:t>
      </w:r>
      <w:r>
        <w:rPr>
          <w:color w:val="0E0B05" w:themeColor="text2"/>
        </w:rPr>
        <w:t xml:space="preserve"> – Bachelor </w:t>
      </w:r>
      <w:r w:rsidR="00C17FD9">
        <w:rPr>
          <w:color w:val="0E0B05" w:themeColor="text2"/>
        </w:rPr>
        <w:t xml:space="preserve">in Mass Media </w:t>
      </w:r>
      <w:r w:rsidR="00ED729A">
        <w:rPr>
          <w:color w:val="0E0B05" w:themeColor="text2"/>
        </w:rPr>
        <w:t>Advertising (20</w:t>
      </w:r>
      <w:r w:rsidR="00A50102">
        <w:rPr>
          <w:color w:val="0E0B05" w:themeColor="text2"/>
        </w:rPr>
        <w:t>18-21)</w:t>
      </w:r>
    </w:p>
    <w:p w14:paraId="4A609DC8" w14:textId="2A7AB960" w:rsidR="00613458" w:rsidRPr="00556159" w:rsidRDefault="00535E7C" w:rsidP="00556159">
      <w:pPr>
        <w:pStyle w:val="ListParagraph"/>
        <w:numPr>
          <w:ilvl w:val="0"/>
          <w:numId w:val="14"/>
        </w:numPr>
        <w:rPr>
          <w:color w:val="0E0B05" w:themeColor="text2"/>
        </w:rPr>
      </w:pPr>
      <w:r>
        <w:rPr>
          <w:color w:val="0E0B05" w:themeColor="text2"/>
        </w:rPr>
        <w:t xml:space="preserve">V. G. VAZE </w:t>
      </w:r>
      <w:r w:rsidR="00933DE9">
        <w:rPr>
          <w:color w:val="0E0B05" w:themeColor="text2"/>
        </w:rPr>
        <w:t>COLLEGE, MUMBAI</w:t>
      </w:r>
      <w:r w:rsidR="0099749D">
        <w:rPr>
          <w:color w:val="0E0B05" w:themeColor="text2"/>
        </w:rPr>
        <w:t xml:space="preserve"> – Higher Secondary Certification</w:t>
      </w:r>
      <w:r w:rsidR="00556159">
        <w:rPr>
          <w:color w:val="0E0B05" w:themeColor="text2"/>
        </w:rPr>
        <w:t xml:space="preserve"> (2016-18)</w:t>
      </w:r>
    </w:p>
    <w:p w14:paraId="1125A1A3" w14:textId="4F275D27" w:rsidR="006243C2" w:rsidRPr="001A33AB" w:rsidRDefault="00C57E6D">
      <w:pPr>
        <w:pStyle w:val="Heading1"/>
      </w:pPr>
      <w:r>
        <w:t>Certification</w:t>
      </w:r>
    </w:p>
    <w:p w14:paraId="1603A478" w14:textId="39D54995" w:rsidR="004E132F" w:rsidRPr="008A19EA" w:rsidRDefault="00230695" w:rsidP="008A19EA">
      <w:pPr>
        <w:pStyle w:val="ListBullet"/>
        <w:numPr>
          <w:ilvl w:val="0"/>
          <w:numId w:val="15"/>
        </w:numPr>
        <w:jc w:val="both"/>
        <w:rPr>
          <w:color w:val="0E0B05" w:themeColor="text2"/>
        </w:rPr>
      </w:pPr>
      <w:r>
        <w:rPr>
          <w:color w:val="0E0B05" w:themeColor="text2"/>
        </w:rPr>
        <w:t xml:space="preserve">UTSAV </w:t>
      </w:r>
      <w:r w:rsidR="00AC28A8">
        <w:rPr>
          <w:color w:val="0E0B05" w:themeColor="text2"/>
        </w:rPr>
        <w:t>INSTITUTE,</w:t>
      </w:r>
      <w:r>
        <w:rPr>
          <w:color w:val="0E0B05" w:themeColor="text2"/>
        </w:rPr>
        <w:t xml:space="preserve"> MUMBAI - </w:t>
      </w:r>
      <w:r w:rsidR="000D477D">
        <w:rPr>
          <w:color w:val="0E0B05" w:themeColor="text2"/>
        </w:rPr>
        <w:t xml:space="preserve">Yoga Instructor’s Course </w:t>
      </w:r>
      <w:r>
        <w:rPr>
          <w:color w:val="0E0B05" w:themeColor="text2"/>
        </w:rPr>
        <w:t>(2022)</w:t>
      </w:r>
    </w:p>
    <w:p w14:paraId="75513761" w14:textId="462F44BE" w:rsidR="002C7DD6" w:rsidRDefault="004E132F" w:rsidP="000064F5">
      <w:pPr>
        <w:pStyle w:val="Heading1"/>
      </w:pPr>
      <w:r w:rsidRPr="005064F3">
        <w:t xml:space="preserve">EXPERIENCE </w:t>
      </w:r>
    </w:p>
    <w:p w14:paraId="52DBED6A" w14:textId="477EB85C" w:rsidR="009C29E2" w:rsidRDefault="00FE1DA2" w:rsidP="007E2737">
      <w:pPr>
        <w:rPr>
          <w:color w:val="000000" w:themeColor="text1"/>
        </w:rPr>
      </w:pPr>
      <w:r w:rsidRPr="00FE1DA2">
        <w:rPr>
          <w:color w:val="000000" w:themeColor="text1"/>
        </w:rPr>
        <w:t xml:space="preserve">CHAITANYA YOGALAYA , NAVI MUMBAI - </w:t>
      </w:r>
      <w:r w:rsidR="000064F5" w:rsidRPr="00FE1DA2">
        <w:rPr>
          <w:color w:val="000000" w:themeColor="text1"/>
        </w:rPr>
        <w:t>Assistant Yoga Teacher</w:t>
      </w:r>
    </w:p>
    <w:p w14:paraId="6373708B" w14:textId="56F25B7F" w:rsidR="009C29E2" w:rsidRDefault="00634A3C" w:rsidP="00634A3C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lastRenderedPageBreak/>
        <w:t>Assisted the lead yoga teacher in creating and executing yoga classes for students of various skill levels.</w:t>
      </w:r>
    </w:p>
    <w:p w14:paraId="5FB6C695" w14:textId="37BEC4B6" w:rsidR="00463A80" w:rsidRDefault="00141964" w:rsidP="00634A3C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Provided one-on-one support and guidance to students during yoga classes, helping them to improve their form and alignment.</w:t>
      </w:r>
    </w:p>
    <w:p w14:paraId="4187D5F5" w14:textId="79939178" w:rsidR="00141964" w:rsidRDefault="00C87ED5" w:rsidP="00634A3C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Demonstrated yoga poses and sequences for students, and provided verbal cues to help them understand and execute each movement correctly.</w:t>
      </w:r>
    </w:p>
    <w:p w14:paraId="255BE310" w14:textId="76C241C2" w:rsidR="00C87ED5" w:rsidRPr="00634A3C" w:rsidRDefault="00CA5531" w:rsidP="00634A3C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Assisted with administrative tasks such as managing student attendance, updating class schedules, and responding to inquiries from potential students.</w:t>
      </w:r>
    </w:p>
    <w:p w14:paraId="5C65C68B" w14:textId="756E1ABF" w:rsidR="007E2737" w:rsidRPr="00FE1DA2" w:rsidRDefault="00743D11" w:rsidP="00994226">
      <w:pPr>
        <w:pStyle w:val="Heading1"/>
      </w:pPr>
      <w:r>
        <w:t>Key Competencies</w:t>
      </w:r>
    </w:p>
    <w:p w14:paraId="0D82B891" w14:textId="49662C64" w:rsidR="00353B1D" w:rsidRDefault="00353B1D" w:rsidP="005E6145">
      <w:pPr>
        <w:pStyle w:val="ListBullet"/>
        <w:numPr>
          <w:ilvl w:val="0"/>
          <w:numId w:val="0"/>
        </w:numPr>
        <w:ind w:left="216" w:hanging="216"/>
        <w:jc w:val="both"/>
        <w:rPr>
          <w:color w:val="000000" w:themeColor="text1"/>
        </w:rPr>
      </w:pPr>
      <w:r>
        <w:rPr>
          <w:color w:val="000000" w:themeColor="text1"/>
        </w:rPr>
        <w:t xml:space="preserve">YOGA STYLES: </w:t>
      </w:r>
    </w:p>
    <w:p w14:paraId="7988EEB6" w14:textId="569765B5" w:rsidR="005E6145" w:rsidRDefault="00290F8C" w:rsidP="005E6145">
      <w:pPr>
        <w:pStyle w:val="ListBullet"/>
        <w:numPr>
          <w:ilvl w:val="0"/>
          <w:numId w:val="20"/>
        </w:numPr>
        <w:jc w:val="both"/>
        <w:rPr>
          <w:color w:val="000000" w:themeColor="text1"/>
        </w:rPr>
      </w:pPr>
      <w:r>
        <w:rPr>
          <w:color w:val="000000" w:themeColor="text1"/>
        </w:rPr>
        <w:t>Hatha Yoga</w:t>
      </w:r>
    </w:p>
    <w:p w14:paraId="04A11FCF" w14:textId="2D66DDFC" w:rsidR="00290F8C" w:rsidRDefault="00290F8C" w:rsidP="005E6145">
      <w:pPr>
        <w:pStyle w:val="ListBullet"/>
        <w:numPr>
          <w:ilvl w:val="0"/>
          <w:numId w:val="20"/>
        </w:numPr>
        <w:jc w:val="both"/>
        <w:rPr>
          <w:color w:val="000000" w:themeColor="text1"/>
        </w:rPr>
      </w:pPr>
      <w:r>
        <w:rPr>
          <w:color w:val="000000" w:themeColor="text1"/>
        </w:rPr>
        <w:t>Pranayama</w:t>
      </w:r>
    </w:p>
    <w:p w14:paraId="75F08137" w14:textId="0E51DDA8" w:rsidR="00290F8C" w:rsidRDefault="00290F8C" w:rsidP="005E6145">
      <w:pPr>
        <w:pStyle w:val="ListBullet"/>
        <w:numPr>
          <w:ilvl w:val="0"/>
          <w:numId w:val="20"/>
        </w:numPr>
        <w:jc w:val="both"/>
        <w:rPr>
          <w:color w:val="000000" w:themeColor="text1"/>
        </w:rPr>
      </w:pPr>
      <w:r>
        <w:rPr>
          <w:color w:val="000000" w:themeColor="text1"/>
        </w:rPr>
        <w:t>Meditation</w:t>
      </w:r>
    </w:p>
    <w:p w14:paraId="2AE53721" w14:textId="30BA0368" w:rsidR="00290F8C" w:rsidRDefault="00856808" w:rsidP="005E6145">
      <w:pPr>
        <w:pStyle w:val="ListBullet"/>
        <w:numPr>
          <w:ilvl w:val="0"/>
          <w:numId w:val="20"/>
        </w:numPr>
        <w:jc w:val="both"/>
        <w:rPr>
          <w:color w:val="000000" w:themeColor="text1"/>
        </w:rPr>
      </w:pPr>
      <w:r>
        <w:rPr>
          <w:color w:val="000000" w:themeColor="text1"/>
        </w:rPr>
        <w:t>Breathing Techniques</w:t>
      </w:r>
    </w:p>
    <w:p w14:paraId="18A4EDA6" w14:textId="77777777" w:rsidR="00856808" w:rsidRDefault="00856808" w:rsidP="005E6145">
      <w:pPr>
        <w:pStyle w:val="ListBullet"/>
        <w:numPr>
          <w:ilvl w:val="0"/>
          <w:numId w:val="20"/>
        </w:numPr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Krida</w:t>
      </w:r>
      <w:proofErr w:type="spellEnd"/>
      <w:r>
        <w:rPr>
          <w:color w:val="000000" w:themeColor="text1"/>
        </w:rPr>
        <w:t xml:space="preserve"> Yoga</w:t>
      </w:r>
    </w:p>
    <w:p w14:paraId="19CC60D6" w14:textId="77777777" w:rsidR="00797B3A" w:rsidRDefault="00797B3A" w:rsidP="005E6145">
      <w:pPr>
        <w:pStyle w:val="ListBullet"/>
        <w:numPr>
          <w:ilvl w:val="0"/>
          <w:numId w:val="20"/>
        </w:numPr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Shatkriyas</w:t>
      </w:r>
      <w:proofErr w:type="spellEnd"/>
    </w:p>
    <w:p w14:paraId="1D16199D" w14:textId="3B3CA6A7" w:rsidR="00993196" w:rsidRDefault="00071938" w:rsidP="005E6145">
      <w:pPr>
        <w:pStyle w:val="ListBullet"/>
        <w:numPr>
          <w:ilvl w:val="0"/>
          <w:numId w:val="20"/>
        </w:numPr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Bandha</w:t>
      </w:r>
      <w:proofErr w:type="spellEnd"/>
      <w:r>
        <w:rPr>
          <w:color w:val="000000" w:themeColor="text1"/>
        </w:rPr>
        <w:t xml:space="preserve"> </w:t>
      </w:r>
      <w:r w:rsidR="00993196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993196">
        <w:rPr>
          <w:color w:val="000000" w:themeColor="text1"/>
        </w:rPr>
        <w:t>Mudra</w:t>
      </w:r>
    </w:p>
    <w:p w14:paraId="73E16949" w14:textId="40D3839C" w:rsidR="00993196" w:rsidRPr="005E6145" w:rsidRDefault="001066DF" w:rsidP="00993196">
      <w:pPr>
        <w:pStyle w:val="Heading1"/>
      </w:pPr>
      <w:r>
        <w:t>Language skills</w:t>
      </w:r>
    </w:p>
    <w:p w14:paraId="3334713E" w14:textId="58CC671B" w:rsidR="006243C2" w:rsidRDefault="001066DF" w:rsidP="009E4832">
      <w:pPr>
        <w:pStyle w:val="ListBullet"/>
        <w:numPr>
          <w:ilvl w:val="0"/>
          <w:numId w:val="0"/>
        </w:numPr>
        <w:ind w:left="216" w:hanging="216"/>
        <w:jc w:val="both"/>
        <w:rPr>
          <w:color w:val="000000" w:themeColor="text1"/>
        </w:rPr>
      </w:pPr>
      <w:r>
        <w:rPr>
          <w:color w:val="000000" w:themeColor="text1"/>
        </w:rPr>
        <w:t xml:space="preserve">English, Hindi, Marathi </w:t>
      </w:r>
    </w:p>
    <w:p w14:paraId="1EBC164F" w14:textId="40BC53B2" w:rsidR="009E493D" w:rsidRDefault="009E493D" w:rsidP="009E493D">
      <w:pPr>
        <w:pStyle w:val="Heading1"/>
      </w:pPr>
      <w:r>
        <w:t xml:space="preserve">Computer skills </w:t>
      </w:r>
    </w:p>
    <w:p w14:paraId="7DE7A46F" w14:textId="27D5A260" w:rsidR="002653C9" w:rsidRDefault="008D4F1F" w:rsidP="002653C9">
      <w:pPr>
        <w:rPr>
          <w:color w:val="000000" w:themeColor="text1"/>
        </w:rPr>
      </w:pPr>
      <w:r>
        <w:rPr>
          <w:color w:val="000000" w:themeColor="text1"/>
        </w:rPr>
        <w:t>Proficient in Microsoft Office Suite</w:t>
      </w:r>
    </w:p>
    <w:p w14:paraId="59517E6C" w14:textId="7F7487CF" w:rsidR="008D4F1F" w:rsidRDefault="008D4F1F" w:rsidP="008D4F1F">
      <w:pPr>
        <w:pStyle w:val="Heading1"/>
      </w:pPr>
      <w:r>
        <w:t xml:space="preserve">Declaration </w:t>
      </w:r>
    </w:p>
    <w:p w14:paraId="3AD09497" w14:textId="07E06865" w:rsidR="008773F6" w:rsidRPr="008773F6" w:rsidRDefault="00D64BCC" w:rsidP="0050525F">
      <w:pPr>
        <w:rPr>
          <w:color w:val="0E0B05" w:themeColor="text2"/>
        </w:rPr>
      </w:pPr>
      <w:r w:rsidRPr="008773F6">
        <w:rPr>
          <w:color w:val="0E0B05" w:themeColor="text2"/>
        </w:rPr>
        <w:t>I hereby declare that the information given here is correct to my knowledge and I will be responsible for any</w:t>
      </w:r>
      <w:r w:rsidR="004D0966" w:rsidRPr="008773F6">
        <w:rPr>
          <w:color w:val="0E0B05" w:themeColor="text2"/>
        </w:rPr>
        <w:t xml:space="preserve"> di</w:t>
      </w:r>
      <w:r w:rsidRPr="008773F6">
        <w:rPr>
          <w:color w:val="0E0B05" w:themeColor="text2"/>
        </w:rPr>
        <w:t>screpancy. If I sound like someone who would be a great addition to your team, I’d love to come in and chat with you</w:t>
      </w:r>
      <w:r w:rsidR="00CE0A74" w:rsidRPr="008773F6">
        <w:rPr>
          <w:color w:val="0E0B05" w:themeColor="text2"/>
        </w:rPr>
        <w:t xml:space="preserve"> </w:t>
      </w:r>
      <w:r w:rsidR="004D0966" w:rsidRPr="008773F6">
        <w:rPr>
          <w:color w:val="0E0B05" w:themeColor="text2"/>
        </w:rPr>
        <w:t xml:space="preserve">at </w:t>
      </w:r>
      <w:r w:rsidRPr="008773F6">
        <w:rPr>
          <w:color w:val="0E0B05" w:themeColor="text2"/>
        </w:rPr>
        <w:t xml:space="preserve">your </w:t>
      </w:r>
      <w:r w:rsidR="008773F6" w:rsidRPr="008773F6">
        <w:rPr>
          <w:color w:val="0E0B05" w:themeColor="text2"/>
        </w:rPr>
        <w:t>convenience.</w:t>
      </w:r>
    </w:p>
    <w:p w14:paraId="14A6A644" w14:textId="77777777" w:rsidR="008773F6" w:rsidRPr="008773F6" w:rsidRDefault="008773F6" w:rsidP="0050525F">
      <w:pPr>
        <w:rPr>
          <w:color w:val="0E0B05" w:themeColor="text2"/>
        </w:rPr>
      </w:pPr>
      <w:r w:rsidRPr="008773F6">
        <w:rPr>
          <w:color w:val="0E0B05" w:themeColor="text2"/>
        </w:rPr>
        <w:t xml:space="preserve">Thanks &amp; Regards, </w:t>
      </w:r>
    </w:p>
    <w:p w14:paraId="0C0A10FC" w14:textId="4C167581" w:rsidR="008773F6" w:rsidRPr="008773F6" w:rsidRDefault="008773F6" w:rsidP="0050525F">
      <w:pPr>
        <w:rPr>
          <w:color w:val="0E0B05" w:themeColor="text2"/>
        </w:rPr>
      </w:pPr>
      <w:r w:rsidRPr="008773F6">
        <w:rPr>
          <w:color w:val="0E0B05" w:themeColor="text2"/>
        </w:rPr>
        <w:t>Shruti Chandanshive</w:t>
      </w:r>
    </w:p>
    <w:p w14:paraId="3BEF60F6" w14:textId="6EE135A0" w:rsidR="0050525F" w:rsidRPr="008773F6" w:rsidRDefault="0050525F" w:rsidP="0050525F">
      <w:pPr>
        <w:rPr>
          <w:color w:val="0E0B05" w:themeColor="text2"/>
        </w:rPr>
      </w:pPr>
    </w:p>
    <w:sectPr w:rsidR="0050525F" w:rsidRPr="008773F6" w:rsidSect="007E2737">
      <w:headerReference w:type="default" r:id="rId9"/>
      <w:footerReference w:type="default" r:id="rId10"/>
      <w:headerReference w:type="first" r:id="rId11"/>
      <w:pgSz w:w="12240" w:h="15840" w:code="1"/>
      <w:pgMar w:top="1440" w:right="1080" w:bottom="1440" w:left="1080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B77A4" w14:textId="77777777" w:rsidR="00703C00" w:rsidRDefault="00703C00">
      <w:r>
        <w:separator/>
      </w:r>
    </w:p>
  </w:endnote>
  <w:endnote w:type="continuationSeparator" w:id="0">
    <w:p w14:paraId="7A95CAF3" w14:textId="77777777" w:rsidR="00703C00" w:rsidRDefault="00703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1F788" w14:textId="77777777" w:rsidR="006243C2" w:rsidRDefault="00A70179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E14D1" w14:textId="77777777" w:rsidR="00703C00" w:rsidRDefault="00703C00">
      <w:r>
        <w:separator/>
      </w:r>
    </w:p>
  </w:footnote>
  <w:footnote w:type="continuationSeparator" w:id="0">
    <w:p w14:paraId="132B774B" w14:textId="77777777" w:rsidR="00703C00" w:rsidRDefault="00703C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6554C" w14:textId="77777777" w:rsidR="006243C2" w:rsidRDefault="00A70179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C100662" wp14:editId="1DD1B44C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5669CE1F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44346" w14:textId="77777777" w:rsidR="006243C2" w:rsidRDefault="00A70179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0FE8128" wp14:editId="0EADA23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633F04B" w14:textId="77777777" w:rsidR="006243C2" w:rsidRDefault="006243C2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10FE8128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3633F04B" w14:textId="77777777" w:rsidR="006243C2" w:rsidRDefault="006243C2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EE27276"/>
    <w:multiLevelType w:val="hybridMultilevel"/>
    <w:tmpl w:val="7154317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1D3DE8"/>
    <w:multiLevelType w:val="hybridMultilevel"/>
    <w:tmpl w:val="3BE05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F908B8"/>
    <w:multiLevelType w:val="hybridMultilevel"/>
    <w:tmpl w:val="7C72A87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38817D42"/>
    <w:multiLevelType w:val="hybridMultilevel"/>
    <w:tmpl w:val="888016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78785D"/>
    <w:multiLevelType w:val="hybridMultilevel"/>
    <w:tmpl w:val="A12ED0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8D5F8C"/>
    <w:multiLevelType w:val="hybridMultilevel"/>
    <w:tmpl w:val="93B2B77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F47239"/>
    <w:multiLevelType w:val="hybridMultilevel"/>
    <w:tmpl w:val="8DDE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738643">
    <w:abstractNumId w:val="9"/>
  </w:num>
  <w:num w:numId="2" w16cid:durableId="2088264100">
    <w:abstractNumId w:val="15"/>
  </w:num>
  <w:num w:numId="3" w16cid:durableId="1760322108">
    <w:abstractNumId w:val="10"/>
  </w:num>
  <w:num w:numId="4" w16cid:durableId="203910347">
    <w:abstractNumId w:val="7"/>
  </w:num>
  <w:num w:numId="5" w16cid:durableId="934510406">
    <w:abstractNumId w:val="6"/>
  </w:num>
  <w:num w:numId="6" w16cid:durableId="962467789">
    <w:abstractNumId w:val="5"/>
  </w:num>
  <w:num w:numId="7" w16cid:durableId="1961759749">
    <w:abstractNumId w:val="4"/>
  </w:num>
  <w:num w:numId="8" w16cid:durableId="1977830156">
    <w:abstractNumId w:val="8"/>
  </w:num>
  <w:num w:numId="9" w16cid:durableId="1642227402">
    <w:abstractNumId w:val="3"/>
  </w:num>
  <w:num w:numId="10" w16cid:durableId="1588658353">
    <w:abstractNumId w:val="2"/>
  </w:num>
  <w:num w:numId="11" w16cid:durableId="1902786108">
    <w:abstractNumId w:val="1"/>
  </w:num>
  <w:num w:numId="12" w16cid:durableId="1323922646">
    <w:abstractNumId w:val="0"/>
  </w:num>
  <w:num w:numId="13" w16cid:durableId="793794500">
    <w:abstractNumId w:val="18"/>
  </w:num>
  <w:num w:numId="14" w16cid:durableId="372462624">
    <w:abstractNumId w:val="12"/>
  </w:num>
  <w:num w:numId="15" w16cid:durableId="1623806308">
    <w:abstractNumId w:val="13"/>
  </w:num>
  <w:num w:numId="16" w16cid:durableId="621883930">
    <w:abstractNumId w:val="14"/>
  </w:num>
  <w:num w:numId="17" w16cid:durableId="1569268365">
    <w:abstractNumId w:val="11"/>
  </w:num>
  <w:num w:numId="18" w16cid:durableId="1295678410">
    <w:abstractNumId w:val="17"/>
  </w:num>
  <w:num w:numId="19" w16cid:durableId="1265571175">
    <w:abstractNumId w:val="16"/>
  </w:num>
  <w:num w:numId="20" w16cid:durableId="186910596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D9"/>
    <w:rsid w:val="000043A1"/>
    <w:rsid w:val="000064F5"/>
    <w:rsid w:val="00071938"/>
    <w:rsid w:val="000B2EFA"/>
    <w:rsid w:val="000D477D"/>
    <w:rsid w:val="001066DF"/>
    <w:rsid w:val="00141964"/>
    <w:rsid w:val="00163301"/>
    <w:rsid w:val="0019047F"/>
    <w:rsid w:val="001A03E0"/>
    <w:rsid w:val="001A33AB"/>
    <w:rsid w:val="001B1149"/>
    <w:rsid w:val="001F032D"/>
    <w:rsid w:val="00230695"/>
    <w:rsid w:val="002653C9"/>
    <w:rsid w:val="00290F8C"/>
    <w:rsid w:val="00293167"/>
    <w:rsid w:val="002C7DD6"/>
    <w:rsid w:val="002D4A0C"/>
    <w:rsid w:val="00323FC3"/>
    <w:rsid w:val="00353B1D"/>
    <w:rsid w:val="00463A80"/>
    <w:rsid w:val="004A1B41"/>
    <w:rsid w:val="004C7C20"/>
    <w:rsid w:val="004D0966"/>
    <w:rsid w:val="004E132F"/>
    <w:rsid w:val="005005D3"/>
    <w:rsid w:val="0050525F"/>
    <w:rsid w:val="005064F3"/>
    <w:rsid w:val="00535E7C"/>
    <w:rsid w:val="00556159"/>
    <w:rsid w:val="005E6145"/>
    <w:rsid w:val="005F52F0"/>
    <w:rsid w:val="00613458"/>
    <w:rsid w:val="006243C2"/>
    <w:rsid w:val="00634A3C"/>
    <w:rsid w:val="00664139"/>
    <w:rsid w:val="006F7F07"/>
    <w:rsid w:val="00703C00"/>
    <w:rsid w:val="00743D11"/>
    <w:rsid w:val="00797B3A"/>
    <w:rsid w:val="007D29D3"/>
    <w:rsid w:val="007E2737"/>
    <w:rsid w:val="00802FFA"/>
    <w:rsid w:val="00830433"/>
    <w:rsid w:val="00856808"/>
    <w:rsid w:val="008773F6"/>
    <w:rsid w:val="008A19EA"/>
    <w:rsid w:val="008B403D"/>
    <w:rsid w:val="008D4F1F"/>
    <w:rsid w:val="008E04B5"/>
    <w:rsid w:val="008F52F6"/>
    <w:rsid w:val="00933DE9"/>
    <w:rsid w:val="0094406B"/>
    <w:rsid w:val="00944686"/>
    <w:rsid w:val="00993196"/>
    <w:rsid w:val="00994226"/>
    <w:rsid w:val="0099749D"/>
    <w:rsid w:val="009C23F1"/>
    <w:rsid w:val="009C29E2"/>
    <w:rsid w:val="009C6FC2"/>
    <w:rsid w:val="009E2F88"/>
    <w:rsid w:val="009E4832"/>
    <w:rsid w:val="009E493D"/>
    <w:rsid w:val="00A21B6E"/>
    <w:rsid w:val="00A50102"/>
    <w:rsid w:val="00A976D6"/>
    <w:rsid w:val="00AC28A8"/>
    <w:rsid w:val="00B2651E"/>
    <w:rsid w:val="00B937FA"/>
    <w:rsid w:val="00BB224F"/>
    <w:rsid w:val="00C17FD9"/>
    <w:rsid w:val="00C27045"/>
    <w:rsid w:val="00C57E6D"/>
    <w:rsid w:val="00C73BDF"/>
    <w:rsid w:val="00C86AF1"/>
    <w:rsid w:val="00C87ED5"/>
    <w:rsid w:val="00CA5531"/>
    <w:rsid w:val="00CA766B"/>
    <w:rsid w:val="00CC1BD9"/>
    <w:rsid w:val="00CE0A74"/>
    <w:rsid w:val="00CE7FA1"/>
    <w:rsid w:val="00D267B6"/>
    <w:rsid w:val="00D418DD"/>
    <w:rsid w:val="00D64BCC"/>
    <w:rsid w:val="00DC0664"/>
    <w:rsid w:val="00E04EF3"/>
    <w:rsid w:val="00E23B55"/>
    <w:rsid w:val="00ED0BD6"/>
    <w:rsid w:val="00ED729A"/>
    <w:rsid w:val="00F47F7F"/>
    <w:rsid w:val="00FE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DC586"/>
  <w15:chartTrackingRefBased/>
  <w15:docId w15:val="{13D3CFA3-7DF7-0940-A85B-26B59CE33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CC1BD9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B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ruti9930@gmail.com" TargetMode="External" /><Relationship Id="rId13" Type="http://schemas.openxmlformats.org/officeDocument/2006/relationships/glossaryDocument" Target="glossary/document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8F676BE7-2CA0-A14A-B974-6CE877930B78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A6474D0F2091458C655EE8400C0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E65D6-07FC-0E49-AB47-7E494B2C93A3}"/>
      </w:docPartPr>
      <w:docPartBody>
        <w:p w:rsidR="00FA0571" w:rsidRDefault="00864E41">
          <w:pPr>
            <w:pStyle w:val="14A6474D0F2091458C655EE8400C04B5"/>
          </w:pPr>
          <w:r>
            <w:t>Objective</w:t>
          </w:r>
        </w:p>
      </w:docPartBody>
    </w:docPart>
    <w:docPart>
      <w:docPartPr>
        <w:name w:val="B61B2FD79FCF094188DC2C1166DF3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B9B9D-EED1-D04E-BA86-1413E146D81A}"/>
      </w:docPartPr>
      <w:docPartBody>
        <w:p w:rsidR="00FA0571" w:rsidRDefault="00864E41">
          <w:pPr>
            <w:pStyle w:val="B61B2FD79FCF094188DC2C1166DF3334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95058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FCA"/>
    <w:rsid w:val="00325FCA"/>
    <w:rsid w:val="00864E41"/>
    <w:rsid w:val="009771DE"/>
    <w:rsid w:val="00A54D22"/>
    <w:rsid w:val="00DD4CF6"/>
    <w:rsid w:val="00FA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A6474D0F2091458C655EE8400C04B5">
    <w:name w:val="14A6474D0F2091458C655EE8400C04B5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US" w:eastAsia="ja-JP"/>
    </w:rPr>
  </w:style>
  <w:style w:type="paragraph" w:customStyle="1" w:styleId="B61B2FD79FCF094188DC2C1166DF3334">
    <w:name w:val="B61B2FD79FCF094188DC2C1166DF33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3049D-B675-42B7-9701-8F57847BD7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%7b8F676BE7-2CA0-A14A-B974-6CE877930B78%7dtf50002018.dotx</Template>
  <TotalTime>23</TotalTime>
  <Pages>2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Chandanshive</dc:creator>
  <cp:keywords/>
  <dc:description/>
  <cp:lastModifiedBy>Shruti Chandanshive</cp:lastModifiedBy>
  <cp:revision>2</cp:revision>
  <dcterms:created xsi:type="dcterms:W3CDTF">2023-05-09T11:15:00Z</dcterms:created>
  <dcterms:modified xsi:type="dcterms:W3CDTF">2023-05-09T11:15:00Z</dcterms:modified>
</cp:coreProperties>
</file>